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6E29D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6E29D9" w:rsidRDefault="005601DB" w:rsidP="00913946">
            <w:pPr>
              <w:pStyle w:val="Title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 xml:space="preserve">colin </w:t>
            </w:r>
            <w:r w:rsidR="00400E6C" w:rsidRPr="006E29D9">
              <w:rPr>
                <w:rFonts w:ascii="Times New Roman" w:hAnsi="Times New Roman" w:cs="Times New Roman"/>
              </w:rPr>
              <w:t xml:space="preserve">R. </w:t>
            </w:r>
            <w:r w:rsidRPr="006E29D9">
              <w:rPr>
                <w:rFonts w:ascii="Times New Roman" w:hAnsi="Times New Roman" w:cs="Times New Roman"/>
              </w:rPr>
              <w:t>rodney</w:t>
            </w:r>
          </w:p>
          <w:p w:rsidR="00692703" w:rsidRPr="006E29D9" w:rsidRDefault="005601DB" w:rsidP="00913946">
            <w:pPr>
              <w:pStyle w:val="ContactInfo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950 S. Foster Dr # 45 Baton Rouge, La. 70806</w:t>
            </w:r>
            <w:r w:rsidR="00400E6C" w:rsidRPr="006E29D9">
              <w:rPr>
                <w:rFonts w:ascii="Times New Roman" w:hAnsi="Times New Roman" w:cs="Times New Roman"/>
              </w:rPr>
              <w:t xml:space="preserve"> - </w:t>
            </w:r>
            <w:r w:rsidRPr="006E29D9">
              <w:rPr>
                <w:rFonts w:ascii="Times New Roman" w:hAnsi="Times New Roman" w:cs="Times New Roman"/>
              </w:rPr>
              <w:t>225</w:t>
            </w:r>
            <w:r w:rsidR="00490E66" w:rsidRPr="006E29D9">
              <w:rPr>
                <w:rFonts w:ascii="Times New Roman" w:hAnsi="Times New Roman" w:cs="Times New Roman"/>
              </w:rPr>
              <w:t>.</w:t>
            </w:r>
            <w:r w:rsidRPr="006E29D9">
              <w:rPr>
                <w:rFonts w:ascii="Times New Roman" w:hAnsi="Times New Roman" w:cs="Times New Roman"/>
              </w:rPr>
              <w:t>747</w:t>
            </w:r>
            <w:r w:rsidR="00490E66" w:rsidRPr="006E29D9">
              <w:rPr>
                <w:rFonts w:ascii="Times New Roman" w:hAnsi="Times New Roman" w:cs="Times New Roman"/>
              </w:rPr>
              <w:t>.</w:t>
            </w:r>
            <w:r w:rsidRPr="006E29D9">
              <w:rPr>
                <w:rFonts w:ascii="Times New Roman" w:hAnsi="Times New Roman" w:cs="Times New Roman"/>
              </w:rPr>
              <w:t>2370</w:t>
            </w:r>
          </w:p>
          <w:p w:rsidR="00A733D7" w:rsidRPr="006E29D9" w:rsidRDefault="00182A6A" w:rsidP="005601DB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hyperlink r:id="rId7" w:history="1">
              <w:r w:rsidR="005601DB" w:rsidRPr="006E29D9">
                <w:rPr>
                  <w:rStyle w:val="Hyperlink"/>
                  <w:rFonts w:ascii="Times New Roman" w:hAnsi="Times New Roman" w:cs="Times New Roman"/>
                </w:rPr>
                <w:t>c.renauld.rodney@gmail.com</w:t>
              </w:r>
            </w:hyperlink>
            <w:r w:rsidR="005601DB" w:rsidRPr="006E29D9">
              <w:rPr>
                <w:rFonts w:ascii="Times New Roman" w:hAnsi="Times New Roman" w:cs="Times New Roman"/>
              </w:rPr>
              <w:t xml:space="preserve">  </w:t>
            </w:r>
          </w:p>
          <w:p w:rsidR="00692703" w:rsidRPr="006E29D9" w:rsidRDefault="006F0894" w:rsidP="005601DB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r w:rsidRPr="006F0894">
              <w:rPr>
                <w:rFonts w:ascii="Times New Roman" w:hAnsi="Times New Roman" w:cs="Times New Roman"/>
              </w:rPr>
              <w:t>https://colinrodney.github.io/personal-portfolio/</w:t>
            </w:r>
          </w:p>
        </w:tc>
      </w:tr>
      <w:tr w:rsidR="009571D8" w:rsidRPr="006E29D9" w:rsidTr="00692703">
        <w:tc>
          <w:tcPr>
            <w:tcW w:w="9360" w:type="dxa"/>
            <w:tcMar>
              <w:top w:w="432" w:type="dxa"/>
            </w:tcMar>
          </w:tcPr>
          <w:p w:rsidR="00444A59" w:rsidRPr="006E29D9" w:rsidRDefault="00123DC4" w:rsidP="00444A5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737EA" w:rsidRPr="006E29D9">
              <w:rPr>
                <w:rFonts w:ascii="Times New Roman" w:hAnsi="Times New Roman" w:cs="Times New Roman"/>
              </w:rPr>
              <w:t>riven</w:t>
            </w:r>
            <w:r w:rsidR="00C068BD">
              <w:rPr>
                <w:rFonts w:ascii="Times New Roman" w:hAnsi="Times New Roman" w:cs="Times New Roman"/>
              </w:rPr>
              <w:t>. Eager. L</w:t>
            </w:r>
            <w:r w:rsidR="00AD0245">
              <w:rPr>
                <w:rFonts w:ascii="Times New Roman" w:hAnsi="Times New Roman" w:cs="Times New Roman"/>
              </w:rPr>
              <w:t xml:space="preserve">ifelong learner </w:t>
            </w:r>
            <w:r w:rsidR="00847A10" w:rsidRPr="006E29D9">
              <w:rPr>
                <w:rFonts w:ascii="Times New Roman" w:hAnsi="Times New Roman" w:cs="Times New Roman"/>
              </w:rPr>
              <w:t>looking to secu</w:t>
            </w:r>
            <w:r w:rsidR="00017E30">
              <w:rPr>
                <w:rFonts w:ascii="Times New Roman" w:hAnsi="Times New Roman" w:cs="Times New Roman"/>
              </w:rPr>
              <w:t xml:space="preserve">re and maintain a position as an Application </w:t>
            </w:r>
            <w:r>
              <w:rPr>
                <w:rFonts w:ascii="Times New Roman" w:hAnsi="Times New Roman" w:cs="Times New Roman"/>
              </w:rPr>
              <w:t xml:space="preserve">Developer </w:t>
            </w:r>
            <w:r w:rsidR="00017E30">
              <w:rPr>
                <w:rFonts w:ascii="Times New Roman" w:hAnsi="Times New Roman" w:cs="Times New Roman"/>
              </w:rPr>
              <w:t>Apprentice</w:t>
            </w:r>
            <w:r w:rsidR="00AD0245">
              <w:rPr>
                <w:rFonts w:ascii="Times New Roman" w:hAnsi="Times New Roman" w:cs="Times New Roman"/>
              </w:rPr>
              <w:t xml:space="preserve"> such that I can utilize skills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9D9">
              <w:rPr>
                <w:rFonts w:ascii="Times New Roman" w:hAnsi="Times New Roman" w:cs="Times New Roman"/>
              </w:rPr>
              <w:t>HTML, CSS, and JavaScript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47A10" w:rsidRPr="006E29D9">
              <w:rPr>
                <w:rFonts w:ascii="Times New Roman" w:hAnsi="Times New Roman" w:cs="Times New Roman"/>
              </w:rPr>
              <w:t xml:space="preserve">in tandem with </w:t>
            </w:r>
            <w:r w:rsidR="00017E30">
              <w:rPr>
                <w:rFonts w:ascii="Times New Roman" w:hAnsi="Times New Roman" w:cs="Times New Roman"/>
              </w:rPr>
              <w:t xml:space="preserve">problem </w:t>
            </w:r>
            <w:r w:rsidR="00444A59" w:rsidRPr="006E29D9">
              <w:rPr>
                <w:rFonts w:ascii="Times New Roman" w:hAnsi="Times New Roman" w:cs="Times New Roman"/>
              </w:rPr>
              <w:t>solving</w:t>
            </w:r>
            <w:r w:rsidR="00017E30">
              <w:rPr>
                <w:rFonts w:ascii="Times New Roman" w:hAnsi="Times New Roman" w:cs="Times New Roman"/>
              </w:rPr>
              <w:t xml:space="preserve"> and critical thinking</w:t>
            </w:r>
            <w:r w:rsidR="00444A59" w:rsidRPr="006E29D9">
              <w:rPr>
                <w:rFonts w:ascii="Times New Roman" w:hAnsi="Times New Roman" w:cs="Times New Roman"/>
              </w:rPr>
              <w:t xml:space="preserve"> skills to </w:t>
            </w:r>
            <w:r w:rsidR="00AD0245">
              <w:rPr>
                <w:rFonts w:ascii="Times New Roman" w:hAnsi="Times New Roman" w:cs="Times New Roman"/>
              </w:rPr>
              <w:t>produce</w:t>
            </w:r>
            <w:r w:rsidR="00444A59" w:rsidRPr="006E29D9">
              <w:rPr>
                <w:rFonts w:ascii="Times New Roman" w:hAnsi="Times New Roman" w:cs="Times New Roman"/>
              </w:rPr>
              <w:t xml:space="preserve"> high quality</w:t>
            </w:r>
            <w:r w:rsidR="00AD0245">
              <w:rPr>
                <w:rFonts w:ascii="Times New Roman" w:hAnsi="Times New Roman" w:cs="Times New Roman"/>
              </w:rPr>
              <w:t xml:space="preserve"> </w:t>
            </w:r>
            <w:r w:rsidR="006E29D9" w:rsidRPr="006E29D9">
              <w:rPr>
                <w:rFonts w:ascii="Times New Roman" w:hAnsi="Times New Roman" w:cs="Times New Roman"/>
              </w:rPr>
              <w:t xml:space="preserve">websites, </w:t>
            </w:r>
            <w:r w:rsidR="00AD0245">
              <w:rPr>
                <w:rFonts w:ascii="Times New Roman" w:hAnsi="Times New Roman" w:cs="Times New Roman"/>
              </w:rPr>
              <w:t xml:space="preserve">HTML Email, and </w:t>
            </w:r>
            <w:r w:rsidR="00444A59" w:rsidRPr="006E29D9">
              <w:rPr>
                <w:rFonts w:ascii="Times New Roman" w:hAnsi="Times New Roman" w:cs="Times New Roman"/>
              </w:rPr>
              <w:t>user interfaces</w:t>
            </w:r>
            <w:bookmarkStart w:id="0" w:name="_GoBack"/>
            <w:bookmarkEnd w:id="0"/>
            <w:r w:rsidR="00AD0245">
              <w:rPr>
                <w:rFonts w:ascii="Times New Roman" w:hAnsi="Times New Roman" w:cs="Times New Roman"/>
              </w:rPr>
              <w:t>.</w:t>
            </w:r>
          </w:p>
          <w:p w:rsidR="001755A8" w:rsidRPr="006E29D9" w:rsidRDefault="001755A8" w:rsidP="00913946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:rsidR="004E01EB" w:rsidRPr="006E29D9" w:rsidRDefault="00182A6A" w:rsidP="004E01E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1983300934"/>
          <w:placeholder>
            <w:docPart w:val="61E9E74DF7C6433B92628FEA06997B25"/>
          </w:placeholder>
          <w:temporary/>
          <w:showingPlcHdr/>
        </w:sdtPr>
        <w:sdtContent>
          <w:r w:rsidR="004E01EB" w:rsidRPr="006E29D9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6E29D9" w:rsidTr="00D66A52">
        <w:tc>
          <w:tcPr>
            <w:tcW w:w="9355" w:type="dxa"/>
          </w:tcPr>
          <w:p w:rsidR="001D0BF1" w:rsidRPr="006E29D9" w:rsidRDefault="004E37A0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2004</w:t>
            </w:r>
            <w:r w:rsidR="001D0BF1" w:rsidRPr="006E29D9">
              <w:rPr>
                <w:rFonts w:ascii="Times New Roman" w:hAnsi="Times New Roman" w:cs="Times New Roman"/>
              </w:rPr>
              <w:t xml:space="preserve"> – </w:t>
            </w:r>
            <w:r w:rsidR="007335E3" w:rsidRPr="006E29D9">
              <w:rPr>
                <w:rFonts w:ascii="Times New Roman" w:hAnsi="Times New Roman" w:cs="Times New Roman"/>
              </w:rPr>
              <w:t>Present</w:t>
            </w:r>
          </w:p>
          <w:p w:rsidR="001D0BF1" w:rsidRPr="006E29D9" w:rsidRDefault="004E37A0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Customer Support Specialist</w:t>
            </w:r>
            <w:r w:rsidR="001D0BF1" w:rsidRPr="006E29D9">
              <w:rPr>
                <w:rFonts w:ascii="Times New Roman" w:hAnsi="Times New Roman" w:cs="Times New Roman"/>
              </w:rPr>
              <w:t xml:space="preserve">, </w:t>
            </w:r>
            <w:r w:rsidRPr="006E29D9">
              <w:rPr>
                <w:rStyle w:val="SubtleReference"/>
                <w:rFonts w:ascii="Times New Roman" w:hAnsi="Times New Roman" w:cs="Times New Roman"/>
              </w:rPr>
              <w:t>AT&amp;T Mobility</w:t>
            </w:r>
          </w:p>
          <w:p w:rsidR="00CA69EE" w:rsidRPr="006E29D9" w:rsidRDefault="00BE52E3" w:rsidP="00CA69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Address, trou</w:t>
            </w:r>
            <w:r w:rsidR="008577C3">
              <w:rPr>
                <w:rFonts w:ascii="Times New Roman" w:hAnsi="Times New Roman" w:cs="Times New Roman"/>
              </w:rPr>
              <w:t>bleshoot, and resolve customer</w:t>
            </w:r>
            <w:r w:rsidRPr="006E29D9">
              <w:rPr>
                <w:rFonts w:ascii="Times New Roman" w:hAnsi="Times New Roman" w:cs="Times New Roman"/>
              </w:rPr>
              <w:t xml:space="preserve"> issues with their mobile devices including but not limited to cellular service functionality, answering general device functionality q</w:t>
            </w:r>
            <w:r w:rsidR="008577C3">
              <w:rPr>
                <w:rFonts w:ascii="Times New Roman" w:hAnsi="Times New Roman" w:cs="Times New Roman"/>
              </w:rPr>
              <w:t xml:space="preserve">uestions, facilitating device </w:t>
            </w:r>
            <w:r w:rsidRPr="006E29D9">
              <w:rPr>
                <w:rFonts w:ascii="Times New Roman" w:hAnsi="Times New Roman" w:cs="Times New Roman"/>
              </w:rPr>
              <w:t>exchanges as needed, and collaborating with device manufacturers</w:t>
            </w:r>
            <w:r w:rsidR="008577C3">
              <w:rPr>
                <w:rFonts w:ascii="Times New Roman" w:hAnsi="Times New Roman" w:cs="Times New Roman"/>
              </w:rPr>
              <w:t xml:space="preserve"> to resolve complex issues</w:t>
            </w:r>
            <w:r w:rsidRPr="006E29D9">
              <w:rPr>
                <w:rFonts w:ascii="Times New Roman" w:hAnsi="Times New Roman" w:cs="Times New Roman"/>
              </w:rPr>
              <w:t>.</w:t>
            </w:r>
          </w:p>
          <w:p w:rsidR="00CA69EE" w:rsidRPr="006E29D9" w:rsidRDefault="00CA69EE" w:rsidP="00CA69EE">
            <w:pPr>
              <w:rPr>
                <w:rFonts w:ascii="Times New Roman" w:hAnsi="Times New Roman" w:cs="Times New Roman"/>
              </w:rPr>
            </w:pPr>
          </w:p>
          <w:p w:rsidR="00CA69EE" w:rsidRPr="006E29D9" w:rsidRDefault="00E8173E" w:rsidP="00CA69EE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2019</w:t>
            </w:r>
            <w:r w:rsidR="00CA69EE" w:rsidRPr="006E29D9">
              <w:rPr>
                <w:rFonts w:ascii="Times New Roman" w:hAnsi="Times New Roman" w:cs="Times New Roman"/>
              </w:rPr>
              <w:t>– Present</w:t>
            </w:r>
          </w:p>
          <w:p w:rsidR="00CA69EE" w:rsidRPr="006E29D9" w:rsidRDefault="00A23290" w:rsidP="00CA69EE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 xml:space="preserve">UI </w:t>
            </w:r>
            <w:r w:rsidR="00CA69EE" w:rsidRPr="006E29D9">
              <w:rPr>
                <w:rFonts w:ascii="Times New Roman" w:hAnsi="Times New Roman" w:cs="Times New Roman"/>
              </w:rPr>
              <w:t xml:space="preserve">Designer / Founder, </w:t>
            </w:r>
            <w:r w:rsidR="00CA69EE" w:rsidRPr="006E29D9">
              <w:rPr>
                <w:rStyle w:val="SubtleReference"/>
                <w:rFonts w:ascii="Times New Roman" w:hAnsi="Times New Roman" w:cs="Times New Roman"/>
              </w:rPr>
              <w:t>Rodney Web Design</w:t>
            </w:r>
          </w:p>
          <w:p w:rsidR="00CA69EE" w:rsidRPr="006E29D9" w:rsidRDefault="001737EA" w:rsidP="00CA69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 xml:space="preserve"> </w:t>
            </w:r>
            <w:r w:rsidR="00017E30">
              <w:rPr>
                <w:rFonts w:ascii="Times New Roman" w:hAnsi="Times New Roman" w:cs="Times New Roman"/>
              </w:rPr>
              <w:t xml:space="preserve">Utilize HTML, </w:t>
            </w:r>
            <w:r w:rsidRPr="006E29D9">
              <w:rPr>
                <w:rFonts w:ascii="Times New Roman" w:hAnsi="Times New Roman" w:cs="Times New Roman"/>
              </w:rPr>
              <w:t>CSS</w:t>
            </w:r>
            <w:r w:rsidR="00017E30">
              <w:rPr>
                <w:rFonts w:ascii="Times New Roman" w:hAnsi="Times New Roman" w:cs="Times New Roman"/>
              </w:rPr>
              <w:t xml:space="preserve"> and JavaScript </w:t>
            </w:r>
            <w:r w:rsidRPr="006E29D9">
              <w:rPr>
                <w:rFonts w:ascii="Times New Roman" w:hAnsi="Times New Roman" w:cs="Times New Roman"/>
              </w:rPr>
              <w:t xml:space="preserve">to craft </w:t>
            </w:r>
            <w:r w:rsidR="00CA69EE" w:rsidRPr="006E29D9">
              <w:rPr>
                <w:rFonts w:ascii="Times New Roman" w:hAnsi="Times New Roman" w:cs="Times New Roman"/>
              </w:rPr>
              <w:t>fully responsive websites</w:t>
            </w:r>
            <w:r w:rsidR="00AD0245">
              <w:rPr>
                <w:rFonts w:ascii="Times New Roman" w:hAnsi="Times New Roman" w:cs="Times New Roman"/>
              </w:rPr>
              <w:t xml:space="preserve"> and </w:t>
            </w:r>
            <w:r w:rsidR="00017E30">
              <w:rPr>
                <w:rFonts w:ascii="Times New Roman" w:hAnsi="Times New Roman" w:cs="Times New Roman"/>
              </w:rPr>
              <w:t>HTML Email</w:t>
            </w:r>
            <w:r w:rsidR="00CA69EE" w:rsidRPr="006E29D9">
              <w:rPr>
                <w:rFonts w:ascii="Times New Roman" w:hAnsi="Times New Roman" w:cs="Times New Roman"/>
              </w:rPr>
              <w:t>.</w:t>
            </w:r>
          </w:p>
          <w:p w:rsidR="00CA69EE" w:rsidRPr="006E29D9" w:rsidRDefault="00CA69EE" w:rsidP="00CA69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Implemented SASS to facilitate faster developme</w:t>
            </w:r>
            <w:r w:rsidR="00017E30">
              <w:rPr>
                <w:rFonts w:ascii="Times New Roman" w:hAnsi="Times New Roman" w:cs="Times New Roman"/>
              </w:rPr>
              <w:t>nt and to create sustainable CSS Style Sheets.</w:t>
            </w:r>
          </w:p>
          <w:p w:rsidR="001737EA" w:rsidRPr="006E29D9" w:rsidRDefault="001737EA" w:rsidP="00CA69E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 xml:space="preserve">Implemented Bootstrap </w:t>
            </w:r>
            <w:r w:rsidR="00017E30">
              <w:rPr>
                <w:rFonts w:ascii="Times New Roman" w:hAnsi="Times New Roman" w:cs="Times New Roman"/>
              </w:rPr>
              <w:t xml:space="preserve">and its library of components </w:t>
            </w:r>
            <w:r w:rsidRPr="006E29D9">
              <w:rPr>
                <w:rFonts w:ascii="Times New Roman" w:hAnsi="Times New Roman" w:cs="Times New Roman"/>
              </w:rPr>
              <w:t>to facili</w:t>
            </w:r>
            <w:r w:rsidR="00017E30">
              <w:rPr>
                <w:rFonts w:ascii="Times New Roman" w:hAnsi="Times New Roman" w:cs="Times New Roman"/>
              </w:rPr>
              <w:t>tate faster development.</w:t>
            </w:r>
          </w:p>
          <w:p w:rsidR="00CA69EE" w:rsidRPr="006E29D9" w:rsidRDefault="00CA69EE" w:rsidP="00CA69EE">
            <w:pPr>
              <w:rPr>
                <w:rFonts w:ascii="Times New Roman" w:hAnsi="Times New Roman" w:cs="Times New Roman"/>
              </w:rPr>
            </w:pPr>
          </w:p>
          <w:p w:rsidR="00AC134B" w:rsidRPr="006E29D9" w:rsidRDefault="00AC134B" w:rsidP="00AC134B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smallCaps/>
                <w:color w:val="595959" w:themeColor="text1" w:themeTint="A6"/>
              </w:rPr>
            </w:pPr>
          </w:p>
          <w:p w:rsidR="00AC134B" w:rsidRPr="006E29D9" w:rsidRDefault="00AC134B" w:rsidP="00BE52E3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BE52E3" w:rsidRPr="006E29D9" w:rsidRDefault="00BE52E3" w:rsidP="00BE52E3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61DF9" w:rsidRPr="006E29D9" w:rsidTr="00F61DF9">
        <w:tc>
          <w:tcPr>
            <w:tcW w:w="9355" w:type="dxa"/>
            <w:tcMar>
              <w:top w:w="216" w:type="dxa"/>
            </w:tcMar>
          </w:tcPr>
          <w:p w:rsidR="00F61DF9" w:rsidRPr="006E29D9" w:rsidRDefault="00F61DF9" w:rsidP="00490E66">
            <w:pPr>
              <w:rPr>
                <w:rFonts w:ascii="Times New Roman" w:hAnsi="Times New Roman" w:cs="Times New Roman"/>
              </w:rPr>
            </w:pPr>
          </w:p>
        </w:tc>
      </w:tr>
    </w:tbl>
    <w:p w:rsidR="00DA59AA" w:rsidRPr="006E29D9" w:rsidRDefault="0026678A" w:rsidP="0097790C">
      <w:pPr>
        <w:pStyle w:val="Heading1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Professional Development</w:t>
      </w:r>
    </w:p>
    <w:p w:rsidR="00AD67B2" w:rsidRPr="006E29D9" w:rsidRDefault="00AD67B2" w:rsidP="0097790C">
      <w:pPr>
        <w:pStyle w:val="Heading1"/>
        <w:rPr>
          <w:rFonts w:ascii="Times New Roman" w:hAnsi="Times New Roman" w:cs="Times New Roman"/>
        </w:rPr>
      </w:pPr>
    </w:p>
    <w:p w:rsidR="00AD67B2" w:rsidRPr="006E29D9" w:rsidRDefault="00AD67B2" w:rsidP="00AD67B2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June 2021</w:t>
      </w:r>
    </w:p>
    <w:p w:rsidR="00AD67B2" w:rsidRPr="006E29D9" w:rsidRDefault="00AD67B2" w:rsidP="00AD67B2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udemy.com</w:t>
      </w:r>
    </w:p>
    <w:p w:rsidR="00AD67B2" w:rsidRPr="006E29D9" w:rsidRDefault="00AD67B2" w:rsidP="0021673D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Modern HTML &amp; CSS </w:t>
      </w:r>
      <w:r w:rsidR="006E29D9" w:rsidRPr="006E29D9">
        <w:rPr>
          <w:rFonts w:ascii="Times New Roman" w:hAnsi="Times New Roman" w:cs="Times New Roman"/>
        </w:rPr>
        <w:t>from</w:t>
      </w:r>
      <w:r w:rsidRPr="006E29D9">
        <w:rPr>
          <w:rFonts w:ascii="Times New Roman" w:hAnsi="Times New Roman" w:cs="Times New Roman"/>
        </w:rPr>
        <w:t xml:space="preserve"> </w:t>
      </w:r>
      <w:r w:rsidR="006E29D9" w:rsidRPr="006E29D9">
        <w:rPr>
          <w:rFonts w:ascii="Times New Roman" w:hAnsi="Times New Roman" w:cs="Times New Roman"/>
        </w:rPr>
        <w:t>the</w:t>
      </w:r>
      <w:r w:rsidRPr="006E29D9">
        <w:rPr>
          <w:rFonts w:ascii="Times New Roman" w:hAnsi="Times New Roman" w:cs="Times New Roman"/>
        </w:rPr>
        <w:t xml:space="preserve"> Beginning (Including SASS)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p w:rsidR="00AD67B2" w:rsidRPr="006E29D9" w:rsidRDefault="00AD67B2" w:rsidP="00AD67B2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February 2021</w:t>
      </w:r>
    </w:p>
    <w:p w:rsidR="00AD67B2" w:rsidRPr="006E29D9" w:rsidRDefault="00AD67B2" w:rsidP="00AD67B2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udemy.com</w:t>
      </w:r>
    </w:p>
    <w:p w:rsidR="00AD67B2" w:rsidRPr="006E29D9" w:rsidRDefault="00AD67B2" w:rsidP="00AD67B2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JavaScript for Beginners – Learn with 6 Main Projects</w:t>
      </w:r>
    </w:p>
    <w:p w:rsidR="00AD67B2" w:rsidRPr="006E29D9" w:rsidRDefault="00AD67B2" w:rsidP="00AD67B2">
      <w:pPr>
        <w:rPr>
          <w:rFonts w:ascii="Times New Roman" w:hAnsi="Times New Roman" w:cs="Times New Roman"/>
        </w:rPr>
      </w:pPr>
    </w:p>
    <w:p w:rsidR="0021673D" w:rsidRPr="006E29D9" w:rsidRDefault="0021673D" w:rsidP="0021673D">
      <w:pPr>
        <w:pStyle w:val="Heading3"/>
        <w:rPr>
          <w:rFonts w:ascii="Times New Roman" w:hAnsi="Times New Roman" w:cs="Times New Roman"/>
        </w:rPr>
      </w:pPr>
    </w:p>
    <w:p w:rsidR="0021673D" w:rsidRPr="006E29D9" w:rsidRDefault="0021673D" w:rsidP="0021673D">
      <w:pPr>
        <w:pStyle w:val="Heading3"/>
        <w:rPr>
          <w:rFonts w:ascii="Times New Roman" w:hAnsi="Times New Roman" w:cs="Times New Roman"/>
        </w:rPr>
      </w:pPr>
    </w:p>
    <w:p w:rsidR="0021673D" w:rsidRPr="006E29D9" w:rsidRDefault="0021673D" w:rsidP="0021673D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april 2020</w:t>
      </w:r>
    </w:p>
    <w:p w:rsidR="0021673D" w:rsidRPr="006E29D9" w:rsidRDefault="0021673D" w:rsidP="0021673D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lastRenderedPageBreak/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freecodecamp.org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Responsive Web Design</w:t>
      </w:r>
    </w:p>
    <w:p w:rsidR="0021673D" w:rsidRPr="006E29D9" w:rsidRDefault="0021673D" w:rsidP="00AD67B2">
      <w:pPr>
        <w:rPr>
          <w:rFonts w:ascii="Times New Roman" w:hAnsi="Times New Roman" w:cs="Times New Roman"/>
        </w:rPr>
      </w:pPr>
    </w:p>
    <w:p w:rsidR="00AD67B2" w:rsidRPr="006E29D9" w:rsidRDefault="00AD67B2" w:rsidP="00AD67B2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June 2019</w:t>
      </w:r>
    </w:p>
    <w:p w:rsidR="00AD67B2" w:rsidRPr="006E29D9" w:rsidRDefault="00AD67B2" w:rsidP="00AD67B2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udemy.com</w:t>
      </w:r>
    </w:p>
    <w:p w:rsidR="00AD67B2" w:rsidRPr="006E29D9" w:rsidRDefault="00AD67B2" w:rsidP="0021673D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The Python Bible | Everything you Need to Program in Python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p w:rsidR="0021673D" w:rsidRPr="006E29D9" w:rsidRDefault="0021673D" w:rsidP="0021673D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July 2018</w:t>
      </w:r>
    </w:p>
    <w:p w:rsidR="0021673D" w:rsidRPr="006E29D9" w:rsidRDefault="0021673D" w:rsidP="0021673D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east baton rouge parish library instructor-facilitate online learning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Introduction to Python 3 Programming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6E29D9" w:rsidTr="00D66A52">
        <w:tc>
          <w:tcPr>
            <w:tcW w:w="9355" w:type="dxa"/>
          </w:tcPr>
          <w:p w:rsidR="00AD67B2" w:rsidRPr="006E29D9" w:rsidRDefault="00AD67B2" w:rsidP="0021673D">
            <w:pPr>
              <w:rPr>
                <w:rFonts w:ascii="Times New Roman" w:hAnsi="Times New Roman" w:cs="Times New Roman"/>
              </w:rPr>
            </w:pPr>
          </w:p>
        </w:tc>
      </w:tr>
      <w:tr w:rsidR="00F61DF9" w:rsidRPr="006E29D9" w:rsidTr="00F61DF9">
        <w:tc>
          <w:tcPr>
            <w:tcW w:w="9355" w:type="dxa"/>
            <w:tcMar>
              <w:top w:w="216" w:type="dxa"/>
            </w:tcMar>
          </w:tcPr>
          <w:p w:rsidR="00AD67B2" w:rsidRPr="006E29D9" w:rsidRDefault="00AD67B2" w:rsidP="00AD67B2">
            <w:pPr>
              <w:rPr>
                <w:rFonts w:ascii="Times New Roman" w:hAnsi="Times New Roman" w:cs="Times New Roman"/>
              </w:rPr>
            </w:pPr>
          </w:p>
          <w:p w:rsidR="00AD67B2" w:rsidRPr="006E29D9" w:rsidRDefault="00AD67B2" w:rsidP="00AD67B2">
            <w:pPr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hAnsi="Times New Roman" w:cs="Times New Roman"/>
        </w:rPr>
        <w:alias w:val="Skills:"/>
        <w:tag w:val="Skills:"/>
        <w:id w:val="-1392877668"/>
        <w:placeholder>
          <w:docPart w:val="409263D9F1B44400A6C751006FE8A304"/>
        </w:placeholder>
        <w:temporary/>
        <w:showingPlcHdr/>
      </w:sdtPr>
      <w:sdtContent>
        <w:p w:rsidR="00486277" w:rsidRPr="006E29D9" w:rsidRDefault="00486277" w:rsidP="00486277">
          <w:pPr>
            <w:pStyle w:val="Heading1"/>
            <w:rPr>
              <w:rFonts w:ascii="Times New Roman" w:hAnsi="Times New Roman" w:cs="Times New Roman"/>
            </w:rPr>
          </w:pPr>
          <w:r w:rsidRPr="006E29D9">
            <w:rPr>
              <w:rFonts w:ascii="Times New Roman" w:hAnsi="Times New Roman" w:cs="Times New Roman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6E29D9" w:rsidTr="00AC134B">
        <w:trPr>
          <w:trHeight w:val="2587"/>
        </w:trPr>
        <w:tc>
          <w:tcPr>
            <w:tcW w:w="4675" w:type="dxa"/>
          </w:tcPr>
          <w:p w:rsidR="001E3120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HTML/CSS</w:t>
            </w:r>
          </w:p>
          <w:p w:rsidR="0072537C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JavaScript</w:t>
            </w:r>
          </w:p>
          <w:p w:rsidR="0072537C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Bootstrap</w:t>
            </w:r>
          </w:p>
          <w:p w:rsidR="0072537C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Sass</w:t>
            </w:r>
          </w:p>
          <w:p w:rsidR="0026678A" w:rsidRPr="006E29D9" w:rsidRDefault="0026678A" w:rsidP="00AC134B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</w:rPr>
            </w:pPr>
          </w:p>
          <w:p w:rsidR="00AC134B" w:rsidRPr="006E29D9" w:rsidRDefault="00AC134B" w:rsidP="0021673D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Analytical Thinking</w:t>
            </w:r>
          </w:p>
          <w:p w:rsidR="0072537C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Testing / Debugging</w:t>
            </w:r>
          </w:p>
          <w:p w:rsidR="0026678A" w:rsidRPr="006E29D9" w:rsidRDefault="00AC1C03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Version Control Systems (Git)</w:t>
            </w:r>
          </w:p>
          <w:p w:rsidR="00AC1C03" w:rsidRPr="006E29D9" w:rsidRDefault="00AC1C03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Utilizing Google as a resource to locate information on the internet.</w:t>
            </w:r>
          </w:p>
          <w:p w:rsidR="00400E6C" w:rsidRPr="006E29D9" w:rsidRDefault="00400E6C" w:rsidP="00400E6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</w:rPr>
            </w:pPr>
          </w:p>
          <w:p w:rsidR="0072537C" w:rsidRPr="006E29D9" w:rsidRDefault="0072537C" w:rsidP="007253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</w:rPr>
            </w:pPr>
          </w:p>
          <w:p w:rsidR="001E3120" w:rsidRPr="006E29D9" w:rsidRDefault="001E3120" w:rsidP="007253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hAnsi="Times New Roman" w:cs="Times New Roman"/>
        </w:rPr>
        <w:alias w:val="Activities:"/>
        <w:tag w:val="Activities:"/>
        <w:id w:val="1223332893"/>
        <w:placeholder>
          <w:docPart w:val="CC93D04B00BD4AAAAF3743FE9A8B89D7"/>
        </w:placeholder>
        <w:temporary/>
        <w:showingPlcHdr/>
      </w:sdtPr>
      <w:sdtContent>
        <w:p w:rsidR="00AD782D" w:rsidRPr="006E29D9" w:rsidRDefault="0062312F" w:rsidP="0062312F">
          <w:pPr>
            <w:pStyle w:val="Heading1"/>
            <w:rPr>
              <w:rFonts w:ascii="Times New Roman" w:hAnsi="Times New Roman" w:cs="Times New Roman"/>
            </w:rPr>
          </w:pPr>
          <w:r w:rsidRPr="006E29D9">
            <w:rPr>
              <w:rFonts w:ascii="Times New Roman" w:hAnsi="Times New Roman" w:cs="Times New Roman"/>
            </w:rPr>
            <w:t>Activities</w:t>
          </w:r>
        </w:p>
      </w:sdtContent>
    </w:sdt>
    <w:p w:rsidR="00B51D1B" w:rsidRPr="006E29D9" w:rsidRDefault="00490E66" w:rsidP="006E1507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Coding and Programming</w:t>
      </w:r>
    </w:p>
    <w:p w:rsidR="00490E66" w:rsidRPr="006E29D9" w:rsidRDefault="00490E66" w:rsidP="00490E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Regular coding and programming using HTML/CSS/</w:t>
      </w:r>
      <w:r w:rsidR="006E29D9" w:rsidRPr="006E29D9">
        <w:rPr>
          <w:rFonts w:ascii="Times New Roman" w:hAnsi="Times New Roman" w:cs="Times New Roman"/>
        </w:rPr>
        <w:t>JavaScript as</w:t>
      </w:r>
      <w:r w:rsidRPr="006E29D9">
        <w:rPr>
          <w:rFonts w:ascii="Times New Roman" w:hAnsi="Times New Roman" w:cs="Times New Roman"/>
        </w:rPr>
        <w:t xml:space="preserve"> well as utilizing</w:t>
      </w:r>
      <w:r w:rsidR="00CB1433">
        <w:rPr>
          <w:rFonts w:ascii="Times New Roman" w:hAnsi="Times New Roman" w:cs="Times New Roman"/>
        </w:rPr>
        <w:t xml:space="preserve"> various</w:t>
      </w:r>
      <w:r w:rsidRPr="006E29D9">
        <w:rPr>
          <w:rFonts w:ascii="Times New Roman" w:hAnsi="Times New Roman" w:cs="Times New Roman"/>
        </w:rPr>
        <w:t xml:space="preserve"> front-end </w:t>
      </w:r>
      <w:r w:rsidR="00CB1433">
        <w:rPr>
          <w:rFonts w:ascii="Times New Roman" w:hAnsi="Times New Roman" w:cs="Times New Roman"/>
        </w:rPr>
        <w:t xml:space="preserve">development </w:t>
      </w:r>
      <w:r w:rsidRPr="006E29D9">
        <w:rPr>
          <w:rFonts w:ascii="Times New Roman" w:hAnsi="Times New Roman" w:cs="Times New Roman"/>
        </w:rPr>
        <w:t xml:space="preserve">libraries </w:t>
      </w:r>
      <w:r w:rsidR="00CB1433">
        <w:rPr>
          <w:rFonts w:ascii="Times New Roman" w:hAnsi="Times New Roman" w:cs="Times New Roman"/>
        </w:rPr>
        <w:t>and tools such as Bootstrap and SASS</w:t>
      </w:r>
      <w:r w:rsidRPr="006E29D9">
        <w:rPr>
          <w:rFonts w:ascii="Times New Roman" w:hAnsi="Times New Roman" w:cs="Times New Roman"/>
        </w:rPr>
        <w:t>.</w:t>
      </w:r>
    </w:p>
    <w:p w:rsidR="00490E66" w:rsidRPr="006E29D9" w:rsidRDefault="00490E66" w:rsidP="00490E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Functional in Python</w:t>
      </w:r>
    </w:p>
    <w:p w:rsidR="00490E66" w:rsidRPr="006E29D9" w:rsidRDefault="00490E66" w:rsidP="00490E66">
      <w:pPr>
        <w:rPr>
          <w:rFonts w:ascii="Times New Roman" w:hAnsi="Times New Roman" w:cs="Times New Roman"/>
        </w:rPr>
      </w:pPr>
    </w:p>
    <w:p w:rsidR="00490E66" w:rsidRPr="006E29D9" w:rsidRDefault="00490E66" w:rsidP="00490E66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Community Service</w:t>
      </w:r>
    </w:p>
    <w:p w:rsidR="00490E66" w:rsidRPr="006E29D9" w:rsidRDefault="00490E66" w:rsidP="00490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Tutor: </w:t>
      </w:r>
      <w:r w:rsidR="00323239">
        <w:rPr>
          <w:rFonts w:ascii="Times New Roman" w:hAnsi="Times New Roman" w:cs="Times New Roman"/>
        </w:rPr>
        <w:t xml:space="preserve"> </w:t>
      </w:r>
      <w:r w:rsidRPr="006E29D9">
        <w:rPr>
          <w:rFonts w:ascii="Times New Roman" w:hAnsi="Times New Roman" w:cs="Times New Roman"/>
        </w:rPr>
        <w:t>First Emmanuel Baptist Church School Tutoring Program</w:t>
      </w:r>
    </w:p>
    <w:p w:rsidR="00490E66" w:rsidRPr="006E29D9" w:rsidRDefault="00490E66" w:rsidP="00490E66">
      <w:pPr>
        <w:pStyle w:val="ListParagraph"/>
        <w:rPr>
          <w:rFonts w:ascii="Times New Roman" w:hAnsi="Times New Roman" w:cs="Times New Roman"/>
        </w:rPr>
      </w:pPr>
    </w:p>
    <w:p w:rsidR="00490E66" w:rsidRPr="006E29D9" w:rsidRDefault="00490E66" w:rsidP="00490E66">
      <w:pPr>
        <w:pStyle w:val="ListParagraph"/>
        <w:rPr>
          <w:rFonts w:ascii="Times New Roman" w:hAnsi="Times New Roman" w:cs="Times New Roman"/>
        </w:rPr>
      </w:pPr>
    </w:p>
    <w:p w:rsidR="00490E66" w:rsidRPr="006E29D9" w:rsidRDefault="00490E66" w:rsidP="00490E66">
      <w:pPr>
        <w:pStyle w:val="ListParagraph"/>
        <w:ind w:left="0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Music</w:t>
      </w:r>
    </w:p>
    <w:p w:rsidR="00490E66" w:rsidRPr="006E29D9" w:rsidRDefault="00490E66" w:rsidP="00490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5 year + trombone player</w:t>
      </w:r>
    </w:p>
    <w:p w:rsidR="00490E66" w:rsidRPr="006E29D9" w:rsidRDefault="00490E66" w:rsidP="00490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Lover of marching bands and musical ensembles</w:t>
      </w:r>
    </w:p>
    <w:p w:rsidR="00490E66" w:rsidRPr="006E29D9" w:rsidRDefault="00490E66" w:rsidP="00490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Lover of “old-school” R&amp;B and music from the 80’s, 90’s, and early 2000’s.</w:t>
      </w:r>
    </w:p>
    <w:sectPr w:rsidR="00490E66" w:rsidRPr="006E29D9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1DB" w:rsidRDefault="005601DB" w:rsidP="0068194B">
      <w:r>
        <w:separator/>
      </w:r>
    </w:p>
    <w:p w:rsidR="005601DB" w:rsidRDefault="005601DB"/>
    <w:p w:rsidR="005601DB" w:rsidRDefault="005601DB"/>
  </w:endnote>
  <w:endnote w:type="continuationSeparator" w:id="1">
    <w:p w:rsidR="005601DB" w:rsidRDefault="005601DB" w:rsidP="0068194B">
      <w:r>
        <w:continuationSeparator/>
      </w:r>
    </w:p>
    <w:p w:rsidR="005601DB" w:rsidRDefault="005601DB"/>
    <w:p w:rsidR="005601DB" w:rsidRDefault="005601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182A6A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F903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1DB" w:rsidRDefault="005601DB" w:rsidP="0068194B">
      <w:r>
        <w:separator/>
      </w:r>
    </w:p>
    <w:p w:rsidR="005601DB" w:rsidRDefault="005601DB"/>
    <w:p w:rsidR="005601DB" w:rsidRDefault="005601DB"/>
  </w:footnote>
  <w:footnote w:type="continuationSeparator" w:id="1">
    <w:p w:rsidR="005601DB" w:rsidRDefault="005601DB" w:rsidP="0068194B">
      <w:r>
        <w:continuationSeparator/>
      </w:r>
    </w:p>
    <w:p w:rsidR="005601DB" w:rsidRDefault="005601DB"/>
    <w:p w:rsidR="005601DB" w:rsidRDefault="005601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182A6A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7F6CF0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1612BDA"/>
    <w:multiLevelType w:val="hybridMultilevel"/>
    <w:tmpl w:val="DC98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8415006"/>
    <w:multiLevelType w:val="hybridMultilevel"/>
    <w:tmpl w:val="FCF0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069F8"/>
    <w:rsid w:val="000001EF"/>
    <w:rsid w:val="00007322"/>
    <w:rsid w:val="00007728"/>
    <w:rsid w:val="00017E30"/>
    <w:rsid w:val="00024584"/>
    <w:rsid w:val="00024730"/>
    <w:rsid w:val="00055E95"/>
    <w:rsid w:val="0007021F"/>
    <w:rsid w:val="000A3F47"/>
    <w:rsid w:val="000B2BA5"/>
    <w:rsid w:val="000F2F8C"/>
    <w:rsid w:val="0010006E"/>
    <w:rsid w:val="001045A8"/>
    <w:rsid w:val="00114A91"/>
    <w:rsid w:val="00123DC4"/>
    <w:rsid w:val="001427E1"/>
    <w:rsid w:val="001510E6"/>
    <w:rsid w:val="001576F5"/>
    <w:rsid w:val="00163668"/>
    <w:rsid w:val="00171566"/>
    <w:rsid w:val="001737EA"/>
    <w:rsid w:val="00174676"/>
    <w:rsid w:val="001755A8"/>
    <w:rsid w:val="00182A6A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673D"/>
    <w:rsid w:val="002253B0"/>
    <w:rsid w:val="00236D54"/>
    <w:rsid w:val="00241D8C"/>
    <w:rsid w:val="00241FDB"/>
    <w:rsid w:val="0024720C"/>
    <w:rsid w:val="002617AE"/>
    <w:rsid w:val="002638D0"/>
    <w:rsid w:val="002647D3"/>
    <w:rsid w:val="0026678A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3239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74B4"/>
    <w:rsid w:val="003F1D5F"/>
    <w:rsid w:val="00400E6C"/>
    <w:rsid w:val="00405128"/>
    <w:rsid w:val="00406CFF"/>
    <w:rsid w:val="00416B25"/>
    <w:rsid w:val="00420592"/>
    <w:rsid w:val="004319E0"/>
    <w:rsid w:val="00437E8C"/>
    <w:rsid w:val="00440225"/>
    <w:rsid w:val="00444A59"/>
    <w:rsid w:val="0046403E"/>
    <w:rsid w:val="004726BC"/>
    <w:rsid w:val="00474105"/>
    <w:rsid w:val="00480E6E"/>
    <w:rsid w:val="00486277"/>
    <w:rsid w:val="00490E66"/>
    <w:rsid w:val="00494CF6"/>
    <w:rsid w:val="00495F8D"/>
    <w:rsid w:val="004A1FAE"/>
    <w:rsid w:val="004A2C3F"/>
    <w:rsid w:val="004A32FF"/>
    <w:rsid w:val="004B06EB"/>
    <w:rsid w:val="004B6AD0"/>
    <w:rsid w:val="004C2D5D"/>
    <w:rsid w:val="004C33E1"/>
    <w:rsid w:val="004E01EB"/>
    <w:rsid w:val="004E2794"/>
    <w:rsid w:val="004E37A0"/>
    <w:rsid w:val="00510392"/>
    <w:rsid w:val="00513E2A"/>
    <w:rsid w:val="005601D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29D9"/>
    <w:rsid w:val="006F0894"/>
    <w:rsid w:val="00712D8B"/>
    <w:rsid w:val="0072537C"/>
    <w:rsid w:val="007273B7"/>
    <w:rsid w:val="007335E3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4F99"/>
    <w:rsid w:val="00847A10"/>
    <w:rsid w:val="00855B59"/>
    <w:rsid w:val="008577C3"/>
    <w:rsid w:val="00860461"/>
    <w:rsid w:val="0086487C"/>
    <w:rsid w:val="00870B20"/>
    <w:rsid w:val="008829F8"/>
    <w:rsid w:val="00885897"/>
    <w:rsid w:val="0089107A"/>
    <w:rsid w:val="008A6538"/>
    <w:rsid w:val="008C2DA7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759"/>
    <w:rsid w:val="0097790C"/>
    <w:rsid w:val="0098506E"/>
    <w:rsid w:val="009A44CE"/>
    <w:rsid w:val="009C4DFC"/>
    <w:rsid w:val="009D44F8"/>
    <w:rsid w:val="009E3160"/>
    <w:rsid w:val="009E5E2A"/>
    <w:rsid w:val="009F220C"/>
    <w:rsid w:val="009F3B05"/>
    <w:rsid w:val="009F4931"/>
    <w:rsid w:val="009F7807"/>
    <w:rsid w:val="00A069F8"/>
    <w:rsid w:val="00A14534"/>
    <w:rsid w:val="00A16DAA"/>
    <w:rsid w:val="00A2329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7EA"/>
    <w:rsid w:val="00A733D7"/>
    <w:rsid w:val="00A755E8"/>
    <w:rsid w:val="00A93A5D"/>
    <w:rsid w:val="00AB32F8"/>
    <w:rsid w:val="00AB610B"/>
    <w:rsid w:val="00AC134B"/>
    <w:rsid w:val="00AC1C03"/>
    <w:rsid w:val="00AD0245"/>
    <w:rsid w:val="00AD360E"/>
    <w:rsid w:val="00AD40FB"/>
    <w:rsid w:val="00AD67B2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727"/>
    <w:rsid w:val="00BB4E51"/>
    <w:rsid w:val="00BC4AFC"/>
    <w:rsid w:val="00BD431F"/>
    <w:rsid w:val="00BE423E"/>
    <w:rsid w:val="00BE52E3"/>
    <w:rsid w:val="00BF61AC"/>
    <w:rsid w:val="00C068BD"/>
    <w:rsid w:val="00C47FA6"/>
    <w:rsid w:val="00C57FC6"/>
    <w:rsid w:val="00C66A7D"/>
    <w:rsid w:val="00C779DA"/>
    <w:rsid w:val="00C814F7"/>
    <w:rsid w:val="00CA4B4D"/>
    <w:rsid w:val="00CA69EE"/>
    <w:rsid w:val="00CB1433"/>
    <w:rsid w:val="00CB35C3"/>
    <w:rsid w:val="00CD323D"/>
    <w:rsid w:val="00CE4030"/>
    <w:rsid w:val="00CE64B3"/>
    <w:rsid w:val="00CF1A49"/>
    <w:rsid w:val="00D00836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6C52"/>
    <w:rsid w:val="00DB7E1E"/>
    <w:rsid w:val="00DC1B78"/>
    <w:rsid w:val="00DC2A2F"/>
    <w:rsid w:val="00DC600B"/>
    <w:rsid w:val="00DD6F45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73E"/>
    <w:rsid w:val="00E81CC5"/>
    <w:rsid w:val="00E85A87"/>
    <w:rsid w:val="00E85B4A"/>
    <w:rsid w:val="00E9295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2836"/>
    <w:rsid w:val="00F476C4"/>
    <w:rsid w:val="00F61DF9"/>
    <w:rsid w:val="00F81960"/>
    <w:rsid w:val="00F8769D"/>
    <w:rsid w:val="00F90301"/>
    <w:rsid w:val="00F9350C"/>
    <w:rsid w:val="00F94EB5"/>
    <w:rsid w:val="00F9624D"/>
    <w:rsid w:val="00FB31C1"/>
    <w:rsid w:val="00FB58F2"/>
    <w:rsid w:val="00FC6AEA"/>
    <w:rsid w:val="00FD3D13"/>
    <w:rsid w:val="00FD4CCD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.renauld.rodne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E9E74DF7C6433B92628FEA06997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52499-2AD8-4547-80A8-966B32D118AE}"/>
      </w:docPartPr>
      <w:docPartBody>
        <w:p w:rsidR="008D1CAF" w:rsidRDefault="008D1CAF">
          <w:pPr>
            <w:pStyle w:val="61E9E74DF7C6433B92628FEA06997B25"/>
          </w:pPr>
          <w:r w:rsidRPr="00CF1A49">
            <w:t>Experience</w:t>
          </w:r>
        </w:p>
      </w:docPartBody>
    </w:docPart>
    <w:docPart>
      <w:docPartPr>
        <w:name w:val="409263D9F1B44400A6C751006FE8A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6A3CE-DA82-433D-AA44-284855B43C56}"/>
      </w:docPartPr>
      <w:docPartBody>
        <w:p w:rsidR="008D1CAF" w:rsidRDefault="008D1CAF">
          <w:pPr>
            <w:pStyle w:val="409263D9F1B44400A6C751006FE8A304"/>
          </w:pPr>
          <w:r w:rsidRPr="00CF1A49">
            <w:t>Skills</w:t>
          </w:r>
        </w:p>
      </w:docPartBody>
    </w:docPart>
    <w:docPart>
      <w:docPartPr>
        <w:name w:val="CC93D04B00BD4AAAAF3743FE9A8B8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FF700-3AE5-40D8-A21D-D641D57AA876}"/>
      </w:docPartPr>
      <w:docPartBody>
        <w:p w:rsidR="008D1CAF" w:rsidRDefault="008D1CAF">
          <w:pPr>
            <w:pStyle w:val="CC93D04B00BD4AAAAF3743FE9A8B89D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1CAF"/>
    <w:rsid w:val="00113C3A"/>
    <w:rsid w:val="0016566D"/>
    <w:rsid w:val="0059272F"/>
    <w:rsid w:val="008D1CAF"/>
    <w:rsid w:val="009A2D7E"/>
    <w:rsid w:val="009A36BD"/>
    <w:rsid w:val="00D62556"/>
    <w:rsid w:val="00E8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DFBFA1E1DA46E4B9EE11630D28286F">
    <w:name w:val="F7DFBFA1E1DA46E4B9EE11630D28286F"/>
    <w:rsid w:val="008D1CAF"/>
  </w:style>
  <w:style w:type="character" w:styleId="IntenseEmphasis">
    <w:name w:val="Intense Emphasis"/>
    <w:basedOn w:val="DefaultParagraphFont"/>
    <w:uiPriority w:val="2"/>
    <w:rsid w:val="008D1CAF"/>
    <w:rPr>
      <w:b/>
      <w:iCs/>
      <w:color w:val="262626" w:themeColor="text1" w:themeTint="D9"/>
    </w:rPr>
  </w:style>
  <w:style w:type="paragraph" w:customStyle="1" w:styleId="BD8EFB0A93BB4752BB86005FF22774CB">
    <w:name w:val="BD8EFB0A93BB4752BB86005FF22774CB"/>
    <w:rsid w:val="008D1CAF"/>
  </w:style>
  <w:style w:type="paragraph" w:customStyle="1" w:styleId="53D3793CD6A1408588A4AC3D65BA0527">
    <w:name w:val="53D3793CD6A1408588A4AC3D65BA0527"/>
    <w:rsid w:val="008D1CAF"/>
  </w:style>
  <w:style w:type="paragraph" w:customStyle="1" w:styleId="61BAB967E3654DA7B63A05D986B94D35">
    <w:name w:val="61BAB967E3654DA7B63A05D986B94D35"/>
    <w:rsid w:val="008D1CAF"/>
  </w:style>
  <w:style w:type="paragraph" w:customStyle="1" w:styleId="A925A14D2A414CC0B30D61E3A72AF1E8">
    <w:name w:val="A925A14D2A414CC0B30D61E3A72AF1E8"/>
    <w:rsid w:val="008D1CAF"/>
  </w:style>
  <w:style w:type="paragraph" w:customStyle="1" w:styleId="F4DF0B948B444EC9941C076F01C3AB09">
    <w:name w:val="F4DF0B948B444EC9941C076F01C3AB09"/>
    <w:rsid w:val="008D1CAF"/>
  </w:style>
  <w:style w:type="paragraph" w:customStyle="1" w:styleId="DC38AFE86D3649C99C908E869FD33927">
    <w:name w:val="DC38AFE86D3649C99C908E869FD33927"/>
    <w:rsid w:val="008D1CAF"/>
  </w:style>
  <w:style w:type="paragraph" w:customStyle="1" w:styleId="F5854673D798411180743BF2DC353DCD">
    <w:name w:val="F5854673D798411180743BF2DC353DCD"/>
    <w:rsid w:val="008D1CAF"/>
  </w:style>
  <w:style w:type="paragraph" w:customStyle="1" w:styleId="01DABF5CA0B14B37928ABE3ACC106161">
    <w:name w:val="01DABF5CA0B14B37928ABE3ACC106161"/>
    <w:rsid w:val="008D1CAF"/>
  </w:style>
  <w:style w:type="paragraph" w:customStyle="1" w:styleId="E7B9EA325C1943CD898ED4527FEBCF45">
    <w:name w:val="E7B9EA325C1943CD898ED4527FEBCF45"/>
    <w:rsid w:val="008D1CAF"/>
  </w:style>
  <w:style w:type="paragraph" w:customStyle="1" w:styleId="01C7E7602DB344D7AEF8E26EBF5D697B">
    <w:name w:val="01C7E7602DB344D7AEF8E26EBF5D697B"/>
    <w:rsid w:val="008D1CAF"/>
  </w:style>
  <w:style w:type="paragraph" w:customStyle="1" w:styleId="61E9E74DF7C6433B92628FEA06997B25">
    <w:name w:val="61E9E74DF7C6433B92628FEA06997B25"/>
    <w:rsid w:val="008D1CAF"/>
  </w:style>
  <w:style w:type="paragraph" w:customStyle="1" w:styleId="6A0C0322A59B44F495B4513A6CCC8FEA">
    <w:name w:val="6A0C0322A59B44F495B4513A6CCC8FEA"/>
    <w:rsid w:val="008D1CAF"/>
  </w:style>
  <w:style w:type="paragraph" w:customStyle="1" w:styleId="6D14DA1CC0EC465691AF5E304626BEEF">
    <w:name w:val="6D14DA1CC0EC465691AF5E304626BEEF"/>
    <w:rsid w:val="008D1CAF"/>
  </w:style>
  <w:style w:type="paragraph" w:customStyle="1" w:styleId="E88C0D2C88BF460FA574E24F4CA692F2">
    <w:name w:val="E88C0D2C88BF460FA574E24F4CA692F2"/>
    <w:rsid w:val="008D1CAF"/>
  </w:style>
  <w:style w:type="character" w:styleId="SubtleReference">
    <w:name w:val="Subtle Reference"/>
    <w:basedOn w:val="DefaultParagraphFont"/>
    <w:uiPriority w:val="10"/>
    <w:qFormat/>
    <w:rsid w:val="008D1CAF"/>
    <w:rPr>
      <w:b/>
      <w:caps w:val="0"/>
      <w:smallCaps/>
      <w:color w:val="595959" w:themeColor="text1" w:themeTint="A6"/>
    </w:rPr>
  </w:style>
  <w:style w:type="paragraph" w:customStyle="1" w:styleId="17AC81DCB1CA43D7A0D4E1B4810F231A">
    <w:name w:val="17AC81DCB1CA43D7A0D4E1B4810F231A"/>
    <w:rsid w:val="008D1CAF"/>
  </w:style>
  <w:style w:type="paragraph" w:customStyle="1" w:styleId="B58CF84E22C64618852895A8E4B517BC">
    <w:name w:val="B58CF84E22C64618852895A8E4B517BC"/>
    <w:rsid w:val="008D1CAF"/>
  </w:style>
  <w:style w:type="paragraph" w:customStyle="1" w:styleId="71C23610F07B454C89FD1755593ACA22">
    <w:name w:val="71C23610F07B454C89FD1755593ACA22"/>
    <w:rsid w:val="008D1CAF"/>
  </w:style>
  <w:style w:type="paragraph" w:customStyle="1" w:styleId="8EBEC37FD3544BF4BFDA459EC9368AA9">
    <w:name w:val="8EBEC37FD3544BF4BFDA459EC9368AA9"/>
    <w:rsid w:val="008D1CAF"/>
  </w:style>
  <w:style w:type="paragraph" w:customStyle="1" w:styleId="333AFAEE69504F2FB185B822C4510D91">
    <w:name w:val="333AFAEE69504F2FB185B822C4510D91"/>
    <w:rsid w:val="008D1CAF"/>
  </w:style>
  <w:style w:type="paragraph" w:customStyle="1" w:styleId="CE268B77C9FD4EF5B69DE83F95AFBE26">
    <w:name w:val="CE268B77C9FD4EF5B69DE83F95AFBE26"/>
    <w:rsid w:val="008D1CAF"/>
  </w:style>
  <w:style w:type="paragraph" w:customStyle="1" w:styleId="E41F7B7ADB6B4F41933CA76B33D4B107">
    <w:name w:val="E41F7B7ADB6B4F41933CA76B33D4B107"/>
    <w:rsid w:val="008D1CAF"/>
  </w:style>
  <w:style w:type="paragraph" w:customStyle="1" w:styleId="9C85175D461D4D848E5C7B8BA0F2079F">
    <w:name w:val="9C85175D461D4D848E5C7B8BA0F2079F"/>
    <w:rsid w:val="008D1CAF"/>
  </w:style>
  <w:style w:type="paragraph" w:customStyle="1" w:styleId="F4FD8D73D1764725949907300D5A279E">
    <w:name w:val="F4FD8D73D1764725949907300D5A279E"/>
    <w:rsid w:val="008D1CAF"/>
  </w:style>
  <w:style w:type="paragraph" w:customStyle="1" w:styleId="633448EDE4E14FA688461F0BF6175EF1">
    <w:name w:val="633448EDE4E14FA688461F0BF6175EF1"/>
    <w:rsid w:val="008D1CAF"/>
  </w:style>
  <w:style w:type="paragraph" w:customStyle="1" w:styleId="FAAD8F272AF847C1ADB15EB187F0BFA9">
    <w:name w:val="FAAD8F272AF847C1ADB15EB187F0BFA9"/>
    <w:rsid w:val="008D1CAF"/>
  </w:style>
  <w:style w:type="paragraph" w:customStyle="1" w:styleId="2D1BCF948BAD4A959C1212E7BCDDEFD9">
    <w:name w:val="2D1BCF948BAD4A959C1212E7BCDDEFD9"/>
    <w:rsid w:val="008D1CAF"/>
  </w:style>
  <w:style w:type="paragraph" w:customStyle="1" w:styleId="1C7595B62FDF4975863CB7047E700AF2">
    <w:name w:val="1C7595B62FDF4975863CB7047E700AF2"/>
    <w:rsid w:val="008D1CAF"/>
  </w:style>
  <w:style w:type="paragraph" w:customStyle="1" w:styleId="7CD7A85A812948D48A8768FE166D635E">
    <w:name w:val="7CD7A85A812948D48A8768FE166D635E"/>
    <w:rsid w:val="008D1CAF"/>
  </w:style>
  <w:style w:type="paragraph" w:customStyle="1" w:styleId="440ED770BECE4456A5D89CA5BE4A9954">
    <w:name w:val="440ED770BECE4456A5D89CA5BE4A9954"/>
    <w:rsid w:val="008D1CAF"/>
  </w:style>
  <w:style w:type="paragraph" w:customStyle="1" w:styleId="FAE3694D9E6F479EB4E4397438997CB7">
    <w:name w:val="FAE3694D9E6F479EB4E4397438997CB7"/>
    <w:rsid w:val="008D1CAF"/>
  </w:style>
  <w:style w:type="paragraph" w:customStyle="1" w:styleId="6D35D3214788426CAB753A4EE3787923">
    <w:name w:val="6D35D3214788426CAB753A4EE3787923"/>
    <w:rsid w:val="008D1CAF"/>
  </w:style>
  <w:style w:type="paragraph" w:customStyle="1" w:styleId="A76EC2BB71EA496DB07196B68A155854">
    <w:name w:val="A76EC2BB71EA496DB07196B68A155854"/>
    <w:rsid w:val="008D1CAF"/>
  </w:style>
  <w:style w:type="paragraph" w:customStyle="1" w:styleId="409263D9F1B44400A6C751006FE8A304">
    <w:name w:val="409263D9F1B44400A6C751006FE8A304"/>
    <w:rsid w:val="008D1CAF"/>
  </w:style>
  <w:style w:type="paragraph" w:customStyle="1" w:styleId="9979013541414A839C9107A216FCD5E5">
    <w:name w:val="9979013541414A839C9107A216FCD5E5"/>
    <w:rsid w:val="008D1CAF"/>
  </w:style>
  <w:style w:type="paragraph" w:customStyle="1" w:styleId="7ED512AEFAD74FB6BC2F422A53FDBB29">
    <w:name w:val="7ED512AEFAD74FB6BC2F422A53FDBB29"/>
    <w:rsid w:val="008D1CAF"/>
  </w:style>
  <w:style w:type="paragraph" w:customStyle="1" w:styleId="239F3C87FEF04029B9DD550EB11B0EC0">
    <w:name w:val="239F3C87FEF04029B9DD550EB11B0EC0"/>
    <w:rsid w:val="008D1CAF"/>
  </w:style>
  <w:style w:type="paragraph" w:customStyle="1" w:styleId="E67F87D4553D434A9382DB3AB79CA15A">
    <w:name w:val="E67F87D4553D434A9382DB3AB79CA15A"/>
    <w:rsid w:val="008D1CAF"/>
  </w:style>
  <w:style w:type="paragraph" w:customStyle="1" w:styleId="02C3922CFCE945FB9CF727835DA7ACE7">
    <w:name w:val="02C3922CFCE945FB9CF727835DA7ACE7"/>
    <w:rsid w:val="008D1CAF"/>
  </w:style>
  <w:style w:type="paragraph" w:customStyle="1" w:styleId="CC93D04B00BD4AAAAF3743FE9A8B89D7">
    <w:name w:val="CC93D04B00BD4AAAAF3743FE9A8B89D7"/>
    <w:rsid w:val="008D1CAF"/>
  </w:style>
  <w:style w:type="paragraph" w:customStyle="1" w:styleId="25C5F652252B4EF483724F7E3B825D85">
    <w:name w:val="25C5F652252B4EF483724F7E3B825D85"/>
    <w:rsid w:val="008D1C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677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Rodney</dc:creator>
  <cp:lastModifiedBy>Colin Rodney</cp:lastModifiedBy>
  <cp:revision>35</cp:revision>
  <dcterms:created xsi:type="dcterms:W3CDTF">2021-06-22T18:01:00Z</dcterms:created>
  <dcterms:modified xsi:type="dcterms:W3CDTF">2021-11-30T04:39:00Z</dcterms:modified>
</cp:coreProperties>
</file>